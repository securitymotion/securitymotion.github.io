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38F8" w14:textId="77777777" w:rsidR="00272FCF" w:rsidRDefault="00202BD3" w:rsidP="00AD287D">
      <w:pPr>
        <w:spacing w:line="288" w:lineRule="auto"/>
      </w:pPr>
      <w:bookmarkStart w:id="0" w:name="_GoBack"/>
      <w:bookmarkEnd w:id="0"/>
    </w:p>
    <w:p w14:paraId="323D4CCC" w14:textId="77777777" w:rsidR="00B6269D" w:rsidRDefault="00B6269D" w:rsidP="00AD287D">
      <w:pPr>
        <w:spacing w:line="288" w:lineRule="auto"/>
      </w:pPr>
    </w:p>
    <w:p w14:paraId="74B80B9E" w14:textId="77777777" w:rsidR="00B6269D" w:rsidRDefault="00B6269D" w:rsidP="00AD287D">
      <w:pPr>
        <w:spacing w:line="288" w:lineRule="auto"/>
      </w:pPr>
    </w:p>
    <w:p w14:paraId="53A2A09D" w14:textId="77777777" w:rsidR="00B6269D" w:rsidRDefault="00B6269D" w:rsidP="00AD287D">
      <w:pPr>
        <w:spacing w:line="288" w:lineRule="auto"/>
      </w:pPr>
    </w:p>
    <w:sdt>
      <w:sdtPr>
        <w:rPr>
          <w:b/>
          <w:color w:val="30C3C0"/>
          <w:sz w:val="144"/>
          <w:szCs w:val="144"/>
        </w:rPr>
        <w:id w:val="-317036973"/>
        <w:placeholder>
          <w:docPart w:val="0C0BED7A184D4ABA8856FC0A358EF237"/>
        </w:placeholder>
      </w:sdtPr>
      <w:sdtEndPr>
        <w:rPr>
          <w:b w:val="0"/>
          <w:color w:val="auto"/>
          <w:sz w:val="56"/>
          <w:szCs w:val="56"/>
        </w:rPr>
      </w:sdtEndPr>
      <w:sdtContent>
        <w:p w14:paraId="20F87663" w14:textId="77777777" w:rsidR="00B6269D" w:rsidRDefault="00AE185F" w:rsidP="00AD287D">
          <w:pPr>
            <w:pStyle w:val="Title"/>
            <w:spacing w:line="288" w:lineRule="auto"/>
          </w:pPr>
          <w:r>
            <w:rPr>
              <w:b/>
              <w:color w:val="30C3C0"/>
              <w:sz w:val="144"/>
              <w:szCs w:val="144"/>
            </w:rPr>
            <w:t>[</w:t>
          </w:r>
          <w:r w:rsidR="00B6269D" w:rsidRPr="002B1BC3">
            <w:rPr>
              <w:b/>
              <w:color w:val="30C3C0"/>
              <w:sz w:val="144"/>
              <w:szCs w:val="144"/>
            </w:rPr>
            <w:t>YOUR WHITE PAPER TITLE</w:t>
          </w:r>
          <w:r>
            <w:rPr>
              <w:b/>
              <w:color w:val="30C3C0"/>
              <w:sz w:val="144"/>
              <w:szCs w:val="144"/>
            </w:rPr>
            <w:t>]</w:t>
          </w:r>
        </w:p>
      </w:sdtContent>
    </w:sdt>
    <w:sdt>
      <w:sdtPr>
        <w:rPr>
          <w:color w:val="918C8B"/>
          <w:sz w:val="56"/>
          <w:szCs w:val="56"/>
        </w:rPr>
        <w:id w:val="1475880315"/>
        <w:placeholder>
          <w:docPart w:val="0C0BED7A184D4ABA8856FC0A358EF237"/>
        </w:placeholder>
      </w:sdtPr>
      <w:sdtEndPr/>
      <w:sdtContent>
        <w:p w14:paraId="76E27526" w14:textId="77777777" w:rsidR="00D04240" w:rsidRDefault="00AE185F" w:rsidP="00AD287D">
          <w:pPr>
            <w:spacing w:line="288" w:lineRule="auto"/>
            <w:rPr>
              <w:color w:val="918C8B"/>
              <w:sz w:val="56"/>
              <w:szCs w:val="56"/>
            </w:rPr>
          </w:pPr>
          <w:r>
            <w:rPr>
              <w:color w:val="918C8B"/>
              <w:sz w:val="56"/>
              <w:szCs w:val="56"/>
            </w:rPr>
            <w:t>[Y</w:t>
          </w:r>
          <w:r w:rsidR="00D04240" w:rsidRPr="00D04240">
            <w:rPr>
              <w:color w:val="918C8B"/>
              <w:sz w:val="56"/>
              <w:szCs w:val="56"/>
            </w:rPr>
            <w:t>our White Paper Subtitle</w:t>
          </w:r>
          <w:r>
            <w:rPr>
              <w:color w:val="918C8B"/>
              <w:sz w:val="56"/>
              <w:szCs w:val="56"/>
            </w:rPr>
            <w:t>]</w:t>
          </w:r>
        </w:p>
      </w:sdtContent>
    </w:sdt>
    <w:p w14:paraId="68B5340E" w14:textId="77777777" w:rsidR="002B1BC3" w:rsidRDefault="002B1BC3" w:rsidP="00AD287D">
      <w:pPr>
        <w:spacing w:line="288" w:lineRule="auto"/>
        <w:rPr>
          <w:color w:val="918C8B"/>
          <w:sz w:val="56"/>
          <w:szCs w:val="56"/>
        </w:rPr>
      </w:pPr>
    </w:p>
    <w:p w14:paraId="0A9AE3AB" w14:textId="77777777" w:rsidR="002B1BC3" w:rsidRDefault="002B1BC3" w:rsidP="00AD287D">
      <w:pPr>
        <w:spacing w:line="288" w:lineRule="auto"/>
        <w:rPr>
          <w:color w:val="918C8B"/>
          <w:sz w:val="56"/>
          <w:szCs w:val="56"/>
        </w:rPr>
      </w:pPr>
    </w:p>
    <w:p w14:paraId="731CBDC8" w14:textId="77777777" w:rsidR="002B1BC3" w:rsidRDefault="002B1BC3" w:rsidP="00AD287D">
      <w:pPr>
        <w:spacing w:line="288" w:lineRule="auto"/>
        <w:rPr>
          <w:color w:val="918C8B"/>
          <w:sz w:val="56"/>
          <w:szCs w:val="56"/>
        </w:rPr>
      </w:pPr>
    </w:p>
    <w:p w14:paraId="30A9975F" w14:textId="77777777" w:rsidR="002B1BC3" w:rsidRDefault="002B1BC3" w:rsidP="00AD287D">
      <w:pPr>
        <w:spacing w:line="288" w:lineRule="auto"/>
        <w:rPr>
          <w:color w:val="918C8B"/>
          <w:sz w:val="56"/>
          <w:szCs w:val="56"/>
        </w:rPr>
      </w:pPr>
    </w:p>
    <w:p w14:paraId="7520D8C5" w14:textId="77777777" w:rsidR="00AD287D" w:rsidRDefault="00AD287D" w:rsidP="00AD287D">
      <w:pPr>
        <w:pStyle w:val="Style1"/>
        <w:spacing w:line="288" w:lineRule="auto"/>
      </w:pPr>
    </w:p>
    <w:p w14:paraId="082905CA" w14:textId="77777777" w:rsidR="002B1BC3" w:rsidRDefault="002B1BC3" w:rsidP="00AD287D">
      <w:pPr>
        <w:pStyle w:val="Style1"/>
        <w:spacing w:line="288" w:lineRule="auto"/>
      </w:pPr>
      <w:r w:rsidRPr="002B1BC3">
        <w:t>TABLE OF CONTENTS</w:t>
      </w:r>
      <w:r w:rsidR="00184B3F">
        <w:t>*</w:t>
      </w:r>
    </w:p>
    <w:p w14:paraId="28CFD28D" w14:textId="77777777" w:rsidR="00392CD0" w:rsidRPr="00392CD0" w:rsidRDefault="002E4681">
      <w:pPr>
        <w:pStyle w:val="TOC1"/>
        <w:tabs>
          <w:tab w:val="right" w:leader="dot" w:pos="9350"/>
        </w:tabs>
        <w:rPr>
          <w:b/>
          <w:noProof/>
          <w:color w:val="595959" w:themeColor="text1" w:themeTint="A6"/>
          <w:sz w:val="36"/>
          <w:szCs w:val="36"/>
        </w:rPr>
      </w:pPr>
      <w:r w:rsidRPr="00392CD0">
        <w:rPr>
          <w:b/>
          <w:color w:val="595959" w:themeColor="text1" w:themeTint="A6"/>
          <w:sz w:val="36"/>
          <w:szCs w:val="36"/>
        </w:rPr>
        <w:fldChar w:fldCharType="begin"/>
      </w:r>
      <w:r w:rsidR="00392CD0" w:rsidRPr="00392CD0">
        <w:rPr>
          <w:b/>
          <w:color w:val="595959" w:themeColor="text1" w:themeTint="A6"/>
          <w:sz w:val="36"/>
          <w:szCs w:val="36"/>
        </w:rPr>
        <w:instrText xml:space="preserve"> TOC \o "1-3" \h \z \u </w:instrText>
      </w:r>
      <w:r w:rsidRPr="00392CD0">
        <w:rPr>
          <w:b/>
          <w:color w:val="595959" w:themeColor="text1" w:themeTint="A6"/>
          <w:sz w:val="36"/>
          <w:szCs w:val="36"/>
        </w:rPr>
        <w:fldChar w:fldCharType="separate"/>
      </w:r>
      <w:hyperlink w:anchor="_Toc434162251" w:history="1">
        <w:r w:rsidR="00392CD0" w:rsidRPr="00392CD0">
          <w:rPr>
            <w:rStyle w:val="Hyperlink"/>
            <w:b/>
            <w:noProof/>
            <w:color w:val="595959" w:themeColor="text1" w:themeTint="A6"/>
            <w:sz w:val="36"/>
            <w:szCs w:val="36"/>
          </w:rPr>
          <w:t>Executive Summary</w:t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ab/>
        </w:r>
        <w:r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begin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instrText xml:space="preserve"> PAGEREF _Toc434162251 \h </w:instrText>
        </w:r>
        <w:r w:rsidRPr="00392CD0">
          <w:rPr>
            <w:b/>
            <w:noProof/>
            <w:webHidden/>
            <w:color w:val="595959" w:themeColor="text1" w:themeTint="A6"/>
            <w:sz w:val="36"/>
            <w:szCs w:val="36"/>
          </w:rPr>
        </w:r>
        <w:r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separate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>3</w:t>
        </w:r>
        <w:r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end"/>
        </w:r>
      </w:hyperlink>
    </w:p>
    <w:p w14:paraId="47CD3F97" w14:textId="77777777" w:rsidR="00392CD0" w:rsidRPr="00392CD0" w:rsidRDefault="00202BD3">
      <w:pPr>
        <w:pStyle w:val="TOC1"/>
        <w:tabs>
          <w:tab w:val="right" w:leader="dot" w:pos="9350"/>
        </w:tabs>
        <w:rPr>
          <w:b/>
          <w:noProof/>
          <w:color w:val="595959" w:themeColor="text1" w:themeTint="A6"/>
          <w:sz w:val="36"/>
          <w:szCs w:val="36"/>
        </w:rPr>
      </w:pPr>
      <w:hyperlink w:anchor="_Toc434162252" w:history="1">
        <w:r w:rsidR="00392CD0" w:rsidRPr="00392CD0">
          <w:rPr>
            <w:rStyle w:val="Hyperlink"/>
            <w:b/>
            <w:noProof/>
            <w:color w:val="595959" w:themeColor="text1" w:themeTint="A6"/>
            <w:sz w:val="36"/>
            <w:szCs w:val="36"/>
          </w:rPr>
          <w:t>Introduction</w:t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ab/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begin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instrText xml:space="preserve"> PAGEREF _Toc434162252 \h </w:instrTex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separate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>4</w: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end"/>
        </w:r>
      </w:hyperlink>
    </w:p>
    <w:p w14:paraId="280D71ED" w14:textId="77777777" w:rsidR="00392CD0" w:rsidRPr="00392CD0" w:rsidRDefault="00202BD3">
      <w:pPr>
        <w:pStyle w:val="TOC1"/>
        <w:tabs>
          <w:tab w:val="right" w:leader="dot" w:pos="9350"/>
        </w:tabs>
        <w:rPr>
          <w:b/>
          <w:noProof/>
          <w:color w:val="595959" w:themeColor="text1" w:themeTint="A6"/>
          <w:sz w:val="36"/>
          <w:szCs w:val="36"/>
        </w:rPr>
      </w:pPr>
      <w:hyperlink w:anchor="_Toc434162253" w:history="1">
        <w:r w:rsidR="00392CD0" w:rsidRPr="00392CD0">
          <w:rPr>
            <w:rStyle w:val="Hyperlink"/>
            <w:b/>
            <w:noProof/>
            <w:color w:val="595959" w:themeColor="text1" w:themeTint="A6"/>
            <w:sz w:val="36"/>
            <w:szCs w:val="36"/>
          </w:rPr>
          <w:t>The Problem</w:t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ab/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begin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instrText xml:space="preserve"> PAGEREF _Toc434162253 \h </w:instrTex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separate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>5</w: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end"/>
        </w:r>
      </w:hyperlink>
    </w:p>
    <w:p w14:paraId="26D8646B" w14:textId="77777777" w:rsidR="00392CD0" w:rsidRPr="00392CD0" w:rsidRDefault="00202BD3">
      <w:pPr>
        <w:pStyle w:val="TOC1"/>
        <w:tabs>
          <w:tab w:val="right" w:leader="dot" w:pos="9350"/>
        </w:tabs>
        <w:rPr>
          <w:b/>
          <w:noProof/>
          <w:color w:val="595959" w:themeColor="text1" w:themeTint="A6"/>
          <w:sz w:val="36"/>
          <w:szCs w:val="36"/>
        </w:rPr>
      </w:pPr>
      <w:hyperlink w:anchor="_Toc434162254" w:history="1">
        <w:r w:rsidR="00392CD0" w:rsidRPr="00392CD0">
          <w:rPr>
            <w:rStyle w:val="Hyperlink"/>
            <w:b/>
            <w:noProof/>
            <w:color w:val="595959" w:themeColor="text1" w:themeTint="A6"/>
            <w:sz w:val="36"/>
            <w:szCs w:val="36"/>
          </w:rPr>
          <w:t>The Solution</w:t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ab/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begin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instrText xml:space="preserve"> PAGEREF _Toc434162254 \h </w:instrTex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separate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>6</w: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end"/>
        </w:r>
      </w:hyperlink>
    </w:p>
    <w:p w14:paraId="5691361C" w14:textId="77777777" w:rsidR="00392CD0" w:rsidRPr="00392CD0" w:rsidRDefault="00202BD3">
      <w:pPr>
        <w:pStyle w:val="TOC1"/>
        <w:tabs>
          <w:tab w:val="right" w:leader="dot" w:pos="9350"/>
        </w:tabs>
        <w:rPr>
          <w:b/>
          <w:noProof/>
          <w:color w:val="595959" w:themeColor="text1" w:themeTint="A6"/>
          <w:sz w:val="36"/>
          <w:szCs w:val="36"/>
        </w:rPr>
      </w:pPr>
      <w:hyperlink w:anchor="_Toc434162255" w:history="1">
        <w:r w:rsidR="00392CD0" w:rsidRPr="00392CD0">
          <w:rPr>
            <w:rStyle w:val="Hyperlink"/>
            <w:b/>
            <w:noProof/>
            <w:color w:val="595959" w:themeColor="text1" w:themeTint="A6"/>
            <w:sz w:val="36"/>
            <w:szCs w:val="36"/>
          </w:rPr>
          <w:t>The Conclusion</w:t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ab/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begin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instrText xml:space="preserve"> PAGEREF _Toc434162255 \h </w:instrTex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separate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>7</w: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end"/>
        </w:r>
      </w:hyperlink>
    </w:p>
    <w:p w14:paraId="1BD5B6D3" w14:textId="77777777" w:rsidR="00392CD0" w:rsidRPr="00392CD0" w:rsidRDefault="00202BD3">
      <w:pPr>
        <w:pStyle w:val="TOC1"/>
        <w:tabs>
          <w:tab w:val="right" w:leader="dot" w:pos="9350"/>
        </w:tabs>
        <w:rPr>
          <w:b/>
          <w:noProof/>
          <w:color w:val="595959" w:themeColor="text1" w:themeTint="A6"/>
          <w:sz w:val="36"/>
          <w:szCs w:val="36"/>
        </w:rPr>
      </w:pPr>
      <w:hyperlink w:anchor="_Toc434162256" w:history="1">
        <w:r w:rsidR="00392CD0" w:rsidRPr="00392CD0">
          <w:rPr>
            <w:rStyle w:val="Hyperlink"/>
            <w:b/>
            <w:noProof/>
            <w:color w:val="595959" w:themeColor="text1" w:themeTint="A6"/>
            <w:sz w:val="36"/>
            <w:szCs w:val="36"/>
          </w:rPr>
          <w:t>About Your Company</w:t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ab/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begin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instrText xml:space="preserve"> PAGEREF _Toc434162256 \h </w:instrTex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separate"/>
        </w:r>
        <w:r w:rsidR="00392CD0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t>8</w:t>
        </w:r>
        <w:r w:rsidR="002E4681" w:rsidRPr="00392CD0">
          <w:rPr>
            <w:b/>
            <w:noProof/>
            <w:webHidden/>
            <w:color w:val="595959" w:themeColor="text1" w:themeTint="A6"/>
            <w:sz w:val="36"/>
            <w:szCs w:val="36"/>
          </w:rPr>
          <w:fldChar w:fldCharType="end"/>
        </w:r>
      </w:hyperlink>
    </w:p>
    <w:p w14:paraId="70D390A5" w14:textId="77777777" w:rsidR="002B1BC3" w:rsidRPr="003C4A21" w:rsidRDefault="002E4681" w:rsidP="00392CD0">
      <w:pPr>
        <w:spacing w:line="288" w:lineRule="auto"/>
        <w:rPr>
          <w:b/>
          <w:color w:val="595959" w:themeColor="text1" w:themeTint="A6"/>
          <w:sz w:val="36"/>
          <w:szCs w:val="36"/>
        </w:rPr>
      </w:pPr>
      <w:r w:rsidRPr="00392CD0">
        <w:rPr>
          <w:b/>
          <w:color w:val="595959" w:themeColor="text1" w:themeTint="A6"/>
          <w:sz w:val="36"/>
          <w:szCs w:val="36"/>
        </w:rPr>
        <w:fldChar w:fldCharType="end"/>
      </w:r>
    </w:p>
    <w:p w14:paraId="7F60FB87" w14:textId="77777777" w:rsidR="00743A01" w:rsidRDefault="00743A01" w:rsidP="00AD287D">
      <w:pPr>
        <w:spacing w:line="288" w:lineRule="auto"/>
        <w:rPr>
          <w:b/>
          <w:color w:val="918C8B"/>
          <w:sz w:val="36"/>
          <w:szCs w:val="36"/>
        </w:rPr>
      </w:pPr>
    </w:p>
    <w:p w14:paraId="469E7855" w14:textId="77777777" w:rsidR="00743A01" w:rsidRDefault="00743A01" w:rsidP="00AD287D">
      <w:pPr>
        <w:spacing w:line="288" w:lineRule="auto"/>
        <w:rPr>
          <w:b/>
          <w:color w:val="918C8B"/>
          <w:sz w:val="36"/>
          <w:szCs w:val="36"/>
        </w:rPr>
      </w:pPr>
    </w:p>
    <w:p w14:paraId="487B2C52" w14:textId="77777777" w:rsidR="00743A01" w:rsidRDefault="00743A01" w:rsidP="00AD287D">
      <w:pPr>
        <w:spacing w:line="288" w:lineRule="auto"/>
        <w:rPr>
          <w:b/>
          <w:color w:val="918C8B"/>
          <w:sz w:val="36"/>
          <w:szCs w:val="36"/>
        </w:rPr>
      </w:pPr>
    </w:p>
    <w:p w14:paraId="38601EA8" w14:textId="77777777" w:rsidR="00743A01" w:rsidRDefault="00743A01" w:rsidP="00AD287D">
      <w:pPr>
        <w:spacing w:line="288" w:lineRule="auto"/>
        <w:rPr>
          <w:b/>
          <w:color w:val="918C8B"/>
          <w:sz w:val="36"/>
          <w:szCs w:val="36"/>
        </w:rPr>
      </w:pPr>
    </w:p>
    <w:p w14:paraId="5A84D6D7" w14:textId="77777777" w:rsidR="00743A01" w:rsidRDefault="00743A01" w:rsidP="00AD287D">
      <w:pPr>
        <w:spacing w:line="288" w:lineRule="auto"/>
        <w:rPr>
          <w:b/>
          <w:color w:val="918C8B"/>
          <w:sz w:val="36"/>
          <w:szCs w:val="36"/>
        </w:rPr>
      </w:pPr>
    </w:p>
    <w:p w14:paraId="3532DEB5" w14:textId="77777777" w:rsidR="00743A01" w:rsidRPr="003C4A21" w:rsidRDefault="00184B3F" w:rsidP="00AD287D">
      <w:pPr>
        <w:spacing w:line="288" w:lineRule="auto"/>
        <w:rPr>
          <w:color w:val="595959" w:themeColor="text1" w:themeTint="A6"/>
          <w:sz w:val="32"/>
          <w:szCs w:val="32"/>
        </w:rPr>
      </w:pPr>
      <w:r w:rsidRPr="003C4A21">
        <w:rPr>
          <w:color w:val="595959" w:themeColor="text1" w:themeTint="A6"/>
          <w:sz w:val="32"/>
          <w:szCs w:val="32"/>
        </w:rPr>
        <w:t>*Be sure to update your page number</w:t>
      </w:r>
      <w:r w:rsidR="000F4F75" w:rsidRPr="003C4A21">
        <w:rPr>
          <w:color w:val="595959" w:themeColor="text1" w:themeTint="A6"/>
          <w:sz w:val="32"/>
          <w:szCs w:val="32"/>
        </w:rPr>
        <w:t>s</w:t>
      </w:r>
    </w:p>
    <w:p w14:paraId="7B968F1B" w14:textId="77777777" w:rsidR="00AD287D" w:rsidRDefault="00AD287D" w:rsidP="00AD287D">
      <w:pPr>
        <w:pStyle w:val="Style1"/>
        <w:spacing w:line="288" w:lineRule="auto"/>
      </w:pPr>
    </w:p>
    <w:p w14:paraId="59FCF857" w14:textId="77777777" w:rsidR="00AD287D" w:rsidRDefault="00AD287D" w:rsidP="00AD287D">
      <w:pPr>
        <w:pStyle w:val="Style1"/>
        <w:spacing w:line="288" w:lineRule="auto"/>
      </w:pPr>
    </w:p>
    <w:p w14:paraId="58D0136C" w14:textId="77777777" w:rsidR="006C07C5" w:rsidRDefault="006C07C5" w:rsidP="00C123F7">
      <w:pPr>
        <w:pStyle w:val="Style1"/>
        <w:spacing w:line="288" w:lineRule="auto"/>
        <w:outlineLvl w:val="0"/>
      </w:pPr>
      <w:bookmarkStart w:id="1" w:name="_Toc434162251"/>
      <w:r>
        <w:t>Executive Summary</w:t>
      </w:r>
      <w:bookmarkEnd w:id="1"/>
    </w:p>
    <w:p w14:paraId="4185ECB4" w14:textId="77777777" w:rsidR="000F259F" w:rsidRPr="003C4A21" w:rsidRDefault="000F259F" w:rsidP="00AD287D">
      <w:pPr>
        <w:pStyle w:val="Style1"/>
        <w:spacing w:line="288" w:lineRule="auto"/>
        <w:rPr>
          <w:rFonts w:asciiTheme="minorHAnsi" w:hAnsiTheme="minorHAnsi"/>
          <w:color w:val="595959" w:themeColor="text1" w:themeTint="A6"/>
          <w:sz w:val="32"/>
          <w:szCs w:val="32"/>
        </w:rPr>
      </w:pPr>
      <w:r w:rsidRPr="003C4A21">
        <w:rPr>
          <w:rFonts w:asciiTheme="minorHAnsi" w:hAnsiTheme="minorHAnsi"/>
          <w:color w:val="595959" w:themeColor="text1" w:themeTint="A6"/>
          <w:sz w:val="32"/>
          <w:szCs w:val="32"/>
        </w:rPr>
        <w:t>Write this part last. All executive summaries should include:</w:t>
      </w:r>
    </w:p>
    <w:p w14:paraId="49D68065" w14:textId="77777777" w:rsidR="000F259F" w:rsidRPr="003C4A21" w:rsidRDefault="000F259F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Concise </w:t>
      </w:r>
      <w:r w:rsidR="00A80A73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</w:t>
      </w:r>
      <w:r w:rsidR="00EB194D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bstract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(</w:t>
      </w:r>
      <w:r w:rsidR="00656054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</w:t>
      </w:r>
      <w:r w:rsidR="00EB194D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hat is your attention-grabbing </w:t>
      </w:r>
      <w:r w:rsidR="004E2EFE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point</w:t>
      </w:r>
      <w:r w:rsidR="00EB194D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?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)</w:t>
      </w:r>
    </w:p>
    <w:p w14:paraId="450875B6" w14:textId="77777777" w:rsidR="000F259F" w:rsidRPr="003C4A21" w:rsidRDefault="000F259F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The </w:t>
      </w:r>
      <w:r w:rsidR="00A80A73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P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roblem (</w:t>
      </w:r>
      <w:r w:rsidR="00656054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hat 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audience pain or need are you describing?</w:t>
      </w:r>
      <w:r w:rsidR="003911E6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)</w:t>
      </w:r>
    </w:p>
    <w:p w14:paraId="7098AAD8" w14:textId="77777777" w:rsidR="003911E6" w:rsidRPr="003C4A21" w:rsidRDefault="003911E6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The </w:t>
      </w:r>
      <w:r w:rsidR="00A80A73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S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olution (</w:t>
      </w:r>
      <w:r w:rsidR="00656054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hat 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did 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you 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do 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to address the problem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?</w:t>
      </w: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)</w:t>
      </w:r>
    </w:p>
    <w:p w14:paraId="2BDF179B" w14:textId="77777777" w:rsidR="005C7E75" w:rsidRPr="003C4A21" w:rsidRDefault="0036039E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The </w:t>
      </w:r>
      <w:r w:rsidR="005C7E75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Conclusion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(</w:t>
      </w:r>
      <w:r w:rsidR="00656054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hat are </w:t>
      </w:r>
      <w:r w:rsidR="00506702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your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findings and recommendations?)</w:t>
      </w:r>
    </w:p>
    <w:p w14:paraId="289967F5" w14:textId="77777777" w:rsidR="00CE16B6" w:rsidRPr="003C4A21" w:rsidRDefault="005C7E75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Additional Resources</w:t>
      </w:r>
      <w:r w:rsidR="00CB0EE1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(</w:t>
      </w:r>
      <w:r w:rsidR="00656054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</w:t>
      </w:r>
      <w:r w:rsidR="000500DF" w:rsidRPr="003C4A21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hat are your other white papers?)</w:t>
      </w:r>
    </w:p>
    <w:p w14:paraId="2035E2E5" w14:textId="77777777" w:rsidR="00184B3F" w:rsidRPr="00CE16B6" w:rsidRDefault="00184B3F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auto"/>
          <w:sz w:val="28"/>
          <w:szCs w:val="28"/>
        </w:rPr>
      </w:pPr>
      <w:r>
        <w:br w:type="page"/>
      </w:r>
    </w:p>
    <w:p w14:paraId="4E4E2A35" w14:textId="77777777" w:rsidR="00184B3F" w:rsidRDefault="00184B3F" w:rsidP="00AD287D">
      <w:pPr>
        <w:pStyle w:val="Style1"/>
        <w:spacing w:line="288" w:lineRule="auto"/>
      </w:pPr>
    </w:p>
    <w:p w14:paraId="27B603E1" w14:textId="77777777" w:rsidR="00743A01" w:rsidRDefault="00743A01" w:rsidP="00C123F7">
      <w:pPr>
        <w:pStyle w:val="Style1"/>
        <w:spacing w:line="288" w:lineRule="auto"/>
        <w:outlineLvl w:val="0"/>
      </w:pPr>
      <w:bookmarkStart w:id="2" w:name="_Toc434162252"/>
      <w:r>
        <w:t>Introduction</w:t>
      </w:r>
      <w:bookmarkEnd w:id="2"/>
    </w:p>
    <w:p w14:paraId="0CBF934D" w14:textId="77777777" w:rsidR="005537E6" w:rsidRPr="002657CA" w:rsidRDefault="005537E6" w:rsidP="00AD287D">
      <w:pPr>
        <w:pStyle w:val="Style1"/>
        <w:spacing w:line="288" w:lineRule="auto"/>
        <w:rPr>
          <w:rFonts w:asciiTheme="minorHAnsi" w:hAnsiTheme="minorHAnsi"/>
          <w:color w:val="595959" w:themeColor="text1" w:themeTint="A6"/>
          <w:sz w:val="32"/>
          <w:szCs w:val="32"/>
        </w:rPr>
      </w:pPr>
      <w:r w:rsidRPr="002657CA">
        <w:rPr>
          <w:rFonts w:asciiTheme="minorHAnsi" w:hAnsiTheme="minorHAnsi"/>
          <w:color w:val="595959" w:themeColor="text1" w:themeTint="A6"/>
          <w:sz w:val="32"/>
          <w:szCs w:val="32"/>
        </w:rPr>
        <w:t>Provide an overview of the main problem, and outline how you will address the pain or need. The introduction should:</w:t>
      </w:r>
    </w:p>
    <w:p w14:paraId="2C82AC2B" w14:textId="77777777" w:rsidR="00C936FE" w:rsidRPr="002657CA" w:rsidRDefault="00C936FE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 w:rsidRPr="002657CA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Grab your readers’ attention</w:t>
      </w:r>
    </w:p>
    <w:p w14:paraId="2C13B421" w14:textId="77777777" w:rsidR="00C936FE" w:rsidRPr="002657CA" w:rsidRDefault="00C936FE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 w:rsidRPr="002657CA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Use data to introduce your problem</w:t>
      </w:r>
    </w:p>
    <w:p w14:paraId="0AF22CE9" w14:textId="77777777" w:rsidR="005537E6" w:rsidRPr="002657CA" w:rsidRDefault="004E2EFE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 w:rsidRPr="002657CA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State your objectives for writing this white paper</w:t>
      </w:r>
    </w:p>
    <w:p w14:paraId="07B18EBC" w14:textId="77777777" w:rsidR="005537E6" w:rsidRPr="002657CA" w:rsidRDefault="00C64101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Provide additional detail not included in the Executive Summary</w:t>
      </w:r>
    </w:p>
    <w:p w14:paraId="41BD7C97" w14:textId="77777777" w:rsidR="003F5926" w:rsidRDefault="00C64101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Help your audience understand how the white paper is organized</w:t>
      </w:r>
    </w:p>
    <w:p w14:paraId="1D6192D6" w14:textId="77777777" w:rsidR="003F5926" w:rsidRDefault="003F5926" w:rsidP="00AD287D">
      <w:pPr>
        <w:spacing w:line="288" w:lineRule="auto"/>
      </w:pPr>
    </w:p>
    <w:p w14:paraId="434AD763" w14:textId="77777777" w:rsidR="003F5926" w:rsidRDefault="003F5926" w:rsidP="00AD287D">
      <w:pPr>
        <w:spacing w:line="288" w:lineRule="auto"/>
      </w:pPr>
    </w:p>
    <w:p w14:paraId="2935BAEC" w14:textId="77777777" w:rsidR="003F5926" w:rsidRDefault="003F5926" w:rsidP="00AD287D">
      <w:pPr>
        <w:spacing w:line="288" w:lineRule="auto"/>
      </w:pPr>
    </w:p>
    <w:p w14:paraId="0D50ADEE" w14:textId="77777777" w:rsidR="003F5926" w:rsidRDefault="003F5926" w:rsidP="00AD287D">
      <w:pPr>
        <w:spacing w:line="288" w:lineRule="auto"/>
      </w:pPr>
    </w:p>
    <w:p w14:paraId="6B2D2DCB" w14:textId="77777777" w:rsidR="003F5926" w:rsidRDefault="003F5926" w:rsidP="00AD287D">
      <w:pPr>
        <w:spacing w:line="288" w:lineRule="auto"/>
      </w:pPr>
    </w:p>
    <w:p w14:paraId="3F42B6A3" w14:textId="77777777" w:rsidR="003F5926" w:rsidRDefault="003F5926" w:rsidP="00AD287D">
      <w:pPr>
        <w:spacing w:line="288" w:lineRule="auto"/>
      </w:pPr>
    </w:p>
    <w:p w14:paraId="7D6568A6" w14:textId="77777777" w:rsidR="003F5926" w:rsidRDefault="003F5926" w:rsidP="00AD287D">
      <w:pPr>
        <w:spacing w:line="288" w:lineRule="auto"/>
      </w:pPr>
    </w:p>
    <w:p w14:paraId="366C958D" w14:textId="77777777" w:rsidR="003F5926" w:rsidRDefault="003F5926" w:rsidP="00AD287D">
      <w:pPr>
        <w:spacing w:line="288" w:lineRule="auto"/>
      </w:pPr>
    </w:p>
    <w:p w14:paraId="7EB215C4" w14:textId="77777777" w:rsidR="003F5926" w:rsidRDefault="003F5926" w:rsidP="00AD287D">
      <w:pPr>
        <w:spacing w:line="288" w:lineRule="auto"/>
      </w:pPr>
    </w:p>
    <w:p w14:paraId="10F9EE5A" w14:textId="77777777" w:rsidR="00AD287D" w:rsidRDefault="00AD287D" w:rsidP="00AD287D">
      <w:pPr>
        <w:pStyle w:val="Style1"/>
        <w:spacing w:line="288" w:lineRule="auto"/>
      </w:pPr>
    </w:p>
    <w:p w14:paraId="5F39A6C5" w14:textId="77777777" w:rsidR="00A3762D" w:rsidRDefault="00A3762D" w:rsidP="00C123F7">
      <w:pPr>
        <w:pStyle w:val="Style1"/>
        <w:spacing w:line="288" w:lineRule="auto"/>
        <w:outlineLvl w:val="0"/>
      </w:pPr>
      <w:bookmarkStart w:id="3" w:name="_Toc434162253"/>
      <w:r>
        <w:t>The Problem</w:t>
      </w:r>
      <w:bookmarkEnd w:id="3"/>
    </w:p>
    <w:p w14:paraId="41BFB69F" w14:textId="77777777" w:rsidR="00A3762D" w:rsidRPr="002657CA" w:rsidRDefault="00A3762D" w:rsidP="00AD287D">
      <w:pPr>
        <w:pStyle w:val="Style1"/>
        <w:spacing w:line="288" w:lineRule="auto"/>
        <w:rPr>
          <w:rFonts w:asciiTheme="minorHAnsi" w:hAnsiTheme="minorHAnsi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color w:val="595959" w:themeColor="text1" w:themeTint="A6"/>
          <w:sz w:val="32"/>
          <w:szCs w:val="32"/>
        </w:rPr>
        <w:t xml:space="preserve">This section should provide </w:t>
      </w:r>
      <w:r w:rsidR="00E02C4F">
        <w:rPr>
          <w:rFonts w:asciiTheme="minorHAnsi" w:hAnsiTheme="minorHAnsi"/>
          <w:color w:val="595959" w:themeColor="text1" w:themeTint="A6"/>
          <w:sz w:val="32"/>
          <w:szCs w:val="32"/>
        </w:rPr>
        <w:t xml:space="preserve">additional </w:t>
      </w:r>
      <w:r>
        <w:rPr>
          <w:rFonts w:asciiTheme="minorHAnsi" w:hAnsiTheme="minorHAnsi"/>
          <w:color w:val="595959" w:themeColor="text1" w:themeTint="A6"/>
          <w:sz w:val="32"/>
          <w:szCs w:val="32"/>
        </w:rPr>
        <w:t>background information and thoroughly define the problem</w:t>
      </w:r>
      <w:r w:rsidR="00E02C4F">
        <w:rPr>
          <w:rFonts w:asciiTheme="minorHAnsi" w:hAnsiTheme="minorHAnsi"/>
          <w:color w:val="595959" w:themeColor="text1" w:themeTint="A6"/>
          <w:sz w:val="32"/>
          <w:szCs w:val="32"/>
        </w:rPr>
        <w:t xml:space="preserve"> by answering questions, such as:</w:t>
      </w:r>
    </w:p>
    <w:p w14:paraId="72CDD08B" w14:textId="77777777" w:rsidR="00A3762D" w:rsidRDefault="00E02C4F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What is the current market situation?</w:t>
      </w:r>
    </w:p>
    <w:p w14:paraId="5CC65C15" w14:textId="77777777" w:rsidR="00E02C4F" w:rsidRDefault="00E02C4F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What are the problems that companies experience and why?</w:t>
      </w:r>
    </w:p>
    <w:p w14:paraId="40C76792" w14:textId="77777777" w:rsidR="00E02C4F" w:rsidRDefault="005B50CA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What will happen if the problems are not resolved?</w:t>
      </w:r>
    </w:p>
    <w:p w14:paraId="3CDD32FE" w14:textId="77777777" w:rsidR="005B50CA" w:rsidRPr="005B50CA" w:rsidRDefault="005B50CA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What are the benefits of addressing these pain points or needs?</w:t>
      </w:r>
    </w:p>
    <w:p w14:paraId="0CFA03C8" w14:textId="77777777" w:rsidR="006C07C5" w:rsidRPr="005B50CA" w:rsidRDefault="005B50CA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What additional perspectives or data would clarify the issues?</w:t>
      </w:r>
      <w:r w:rsidR="006C07C5">
        <w:br w:type="page"/>
      </w:r>
    </w:p>
    <w:p w14:paraId="6E6FCA66" w14:textId="77777777" w:rsidR="00AD287D" w:rsidRDefault="00AD287D" w:rsidP="00AD287D">
      <w:pPr>
        <w:pStyle w:val="Style1"/>
        <w:spacing w:line="288" w:lineRule="auto"/>
      </w:pPr>
    </w:p>
    <w:p w14:paraId="51B4947A" w14:textId="77777777" w:rsidR="00642049" w:rsidRDefault="00642049" w:rsidP="00C123F7">
      <w:pPr>
        <w:pStyle w:val="Style1"/>
        <w:spacing w:line="288" w:lineRule="auto"/>
        <w:outlineLvl w:val="0"/>
      </w:pPr>
      <w:bookmarkStart w:id="4" w:name="_Toc434162254"/>
      <w:r>
        <w:t>The Solution</w:t>
      </w:r>
      <w:bookmarkEnd w:id="4"/>
    </w:p>
    <w:p w14:paraId="17B0FC0B" w14:textId="77777777" w:rsidR="00642049" w:rsidRPr="002657CA" w:rsidRDefault="00642049" w:rsidP="00AD287D">
      <w:pPr>
        <w:pStyle w:val="Style1"/>
        <w:spacing w:line="288" w:lineRule="auto"/>
        <w:rPr>
          <w:rFonts w:asciiTheme="minorHAnsi" w:hAnsiTheme="minorHAnsi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color w:val="595959" w:themeColor="text1" w:themeTint="A6"/>
          <w:sz w:val="32"/>
          <w:szCs w:val="32"/>
        </w:rPr>
        <w:t>This section</w:t>
      </w:r>
      <w:r w:rsidR="00F81AB6">
        <w:rPr>
          <w:rFonts w:asciiTheme="minorHAnsi" w:hAnsiTheme="minorHAnsi"/>
          <w:color w:val="595959" w:themeColor="text1" w:themeTint="A6"/>
          <w:sz w:val="32"/>
          <w:szCs w:val="32"/>
        </w:rPr>
        <w:t xml:space="preserve"> describes your specific solutions to the problem</w:t>
      </w:r>
      <w:r>
        <w:rPr>
          <w:rFonts w:asciiTheme="minorHAnsi" w:hAnsiTheme="minorHAnsi"/>
          <w:color w:val="595959" w:themeColor="text1" w:themeTint="A6"/>
          <w:sz w:val="32"/>
          <w:szCs w:val="32"/>
        </w:rPr>
        <w:t xml:space="preserve">, </w:t>
      </w:r>
      <w:r w:rsidR="00F81AB6">
        <w:rPr>
          <w:rFonts w:asciiTheme="minorHAnsi" w:hAnsiTheme="minorHAnsi"/>
          <w:color w:val="595959" w:themeColor="text1" w:themeTint="A6"/>
          <w:sz w:val="32"/>
          <w:szCs w:val="32"/>
        </w:rPr>
        <w:t>and should include</w:t>
      </w:r>
      <w:r>
        <w:rPr>
          <w:rFonts w:asciiTheme="minorHAnsi" w:hAnsiTheme="minorHAnsi"/>
          <w:color w:val="595959" w:themeColor="text1" w:themeTint="A6"/>
          <w:sz w:val="32"/>
          <w:szCs w:val="32"/>
        </w:rPr>
        <w:t>:</w:t>
      </w:r>
    </w:p>
    <w:p w14:paraId="7BC1DECD" w14:textId="77777777" w:rsidR="00642049" w:rsidRDefault="008D60F8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 clear definition and framework for the solution</w:t>
      </w:r>
    </w:p>
    <w:p w14:paraId="578D5023" w14:textId="77777777" w:rsidR="008D60F8" w:rsidRDefault="008D60F8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 detailed description of each part of the solution</w:t>
      </w:r>
    </w:p>
    <w:p w14:paraId="63483DAF" w14:textId="77777777" w:rsidR="007A20DC" w:rsidRDefault="008D60F8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 clear explanation regarding the benefits of your solution</w:t>
      </w:r>
    </w:p>
    <w:p w14:paraId="65733CC9" w14:textId="77777777" w:rsidR="008D60F8" w:rsidRDefault="008D60F8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 real-world example to support your solution</w:t>
      </w:r>
    </w:p>
    <w:p w14:paraId="10EFDF89" w14:textId="77777777" w:rsidR="007A20DC" w:rsidRDefault="00C33043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 visual aid in the form of a graphic/table to illustrate the solution</w:t>
      </w:r>
    </w:p>
    <w:p w14:paraId="5D5F4F8D" w14:textId="77777777" w:rsidR="007D4522" w:rsidRPr="00C33043" w:rsidRDefault="007D4522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R</w:t>
      </w:r>
      <w:r w:rsidRPr="007D4522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ele</w:t>
      </w: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vant quotes  or metrics </w:t>
      </w:r>
      <w:r w:rsidRPr="007D4522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to h</w:t>
      </w: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elp drive home your main points</w:t>
      </w:r>
    </w:p>
    <w:p w14:paraId="2C7BCAB0" w14:textId="77777777" w:rsidR="003F5926" w:rsidRDefault="003F5926" w:rsidP="00AD287D">
      <w:pPr>
        <w:spacing w:line="288" w:lineRule="auto"/>
      </w:pPr>
    </w:p>
    <w:p w14:paraId="241B7C15" w14:textId="77777777" w:rsidR="003F5926" w:rsidRDefault="003F5926" w:rsidP="00AD287D">
      <w:pPr>
        <w:spacing w:line="288" w:lineRule="auto"/>
      </w:pPr>
    </w:p>
    <w:p w14:paraId="4D7409AB" w14:textId="77777777" w:rsidR="003F5926" w:rsidRDefault="003F5926" w:rsidP="00AD287D">
      <w:pPr>
        <w:spacing w:line="288" w:lineRule="auto"/>
      </w:pPr>
    </w:p>
    <w:p w14:paraId="77A3CF5E" w14:textId="77777777" w:rsidR="003F5926" w:rsidRDefault="003F5926" w:rsidP="00AD287D">
      <w:pPr>
        <w:spacing w:line="288" w:lineRule="auto"/>
      </w:pPr>
    </w:p>
    <w:p w14:paraId="625738B7" w14:textId="77777777" w:rsidR="003F5926" w:rsidRDefault="003F5926" w:rsidP="00AD287D">
      <w:pPr>
        <w:spacing w:line="288" w:lineRule="auto"/>
      </w:pPr>
    </w:p>
    <w:p w14:paraId="4727B027" w14:textId="77777777" w:rsidR="003F5926" w:rsidRDefault="003F5926" w:rsidP="00AD287D">
      <w:pPr>
        <w:spacing w:line="288" w:lineRule="auto"/>
      </w:pPr>
    </w:p>
    <w:p w14:paraId="589DA2AE" w14:textId="77777777" w:rsidR="003F5926" w:rsidRDefault="003F5926" w:rsidP="00AD287D">
      <w:pPr>
        <w:spacing w:line="288" w:lineRule="auto"/>
      </w:pPr>
    </w:p>
    <w:p w14:paraId="3276D73C" w14:textId="77777777" w:rsidR="003F5926" w:rsidRDefault="003F5926" w:rsidP="00AD287D">
      <w:pPr>
        <w:spacing w:line="288" w:lineRule="auto"/>
      </w:pPr>
    </w:p>
    <w:p w14:paraId="142BF377" w14:textId="77777777" w:rsidR="00AD287D" w:rsidRDefault="00AD287D" w:rsidP="00AD287D">
      <w:pPr>
        <w:pStyle w:val="Style1"/>
        <w:spacing w:line="288" w:lineRule="auto"/>
      </w:pPr>
    </w:p>
    <w:p w14:paraId="7527C776" w14:textId="77777777" w:rsidR="00A1790F" w:rsidRDefault="00A1790F" w:rsidP="00C123F7">
      <w:pPr>
        <w:pStyle w:val="Style1"/>
        <w:spacing w:line="288" w:lineRule="auto"/>
        <w:outlineLvl w:val="0"/>
      </w:pPr>
      <w:bookmarkStart w:id="5" w:name="_Toc434162255"/>
      <w:r>
        <w:t xml:space="preserve">The </w:t>
      </w:r>
      <w:r w:rsidR="007D4522">
        <w:t>Conclusion</w:t>
      </w:r>
      <w:bookmarkEnd w:id="5"/>
    </w:p>
    <w:p w14:paraId="121BF2A8" w14:textId="77777777" w:rsidR="00A1790F" w:rsidRPr="002657CA" w:rsidRDefault="00A1790F" w:rsidP="00AD287D">
      <w:pPr>
        <w:pStyle w:val="Style1"/>
        <w:spacing w:line="288" w:lineRule="auto"/>
        <w:rPr>
          <w:rFonts w:asciiTheme="minorHAnsi" w:hAnsiTheme="minorHAnsi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color w:val="595959" w:themeColor="text1" w:themeTint="A6"/>
          <w:sz w:val="32"/>
          <w:szCs w:val="32"/>
        </w:rPr>
        <w:t xml:space="preserve">This section </w:t>
      </w:r>
      <w:r w:rsidR="007D4522">
        <w:rPr>
          <w:rFonts w:asciiTheme="minorHAnsi" w:hAnsiTheme="minorHAnsi"/>
          <w:color w:val="595959" w:themeColor="text1" w:themeTint="A6"/>
          <w:sz w:val="32"/>
          <w:szCs w:val="32"/>
        </w:rPr>
        <w:t>allows you to summarize the objectives of the white paper, and should include</w:t>
      </w:r>
      <w:r>
        <w:rPr>
          <w:rFonts w:asciiTheme="minorHAnsi" w:hAnsiTheme="minorHAnsi"/>
          <w:color w:val="595959" w:themeColor="text1" w:themeTint="A6"/>
          <w:sz w:val="32"/>
          <w:szCs w:val="32"/>
        </w:rPr>
        <w:t>:</w:t>
      </w:r>
    </w:p>
    <w:p w14:paraId="5538C303" w14:textId="77777777" w:rsidR="00A1790F" w:rsidRDefault="007D4522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A </w:t>
      </w:r>
      <w:r w:rsidR="00C6046D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brief restatement</w:t>
      </w: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of </w:t>
      </w:r>
      <w:r w:rsidR="00C6046D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your main point without history or details</w:t>
      </w:r>
    </w:p>
    <w:p w14:paraId="7D9E3BD4" w14:textId="77777777" w:rsidR="007D4522" w:rsidRDefault="007D4522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A </w:t>
      </w:r>
      <w:r w:rsidR="00C6046D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recap</w:t>
      </w: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of the solution and how it addresses the problem</w:t>
      </w:r>
    </w:p>
    <w:p w14:paraId="3A6A29E1" w14:textId="77777777" w:rsidR="007D4522" w:rsidRDefault="00CB19C5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Additional solutions and resources for readers to get more information and develop new solutions on their own</w:t>
      </w:r>
    </w:p>
    <w:p w14:paraId="15D56BF1" w14:textId="77777777" w:rsidR="00C6046D" w:rsidRDefault="00C6046D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An indication of what readers can do next to act on your ideas</w:t>
      </w:r>
    </w:p>
    <w:p w14:paraId="379AAFCD" w14:textId="77777777" w:rsidR="0036039E" w:rsidRPr="0036039E" w:rsidRDefault="0036039E" w:rsidP="00AD287D">
      <w:pPr>
        <w:pStyle w:val="Style1"/>
        <w:numPr>
          <w:ilvl w:val="0"/>
          <w:numId w:val="3"/>
        </w:numPr>
        <w:spacing w:line="288" w:lineRule="auto"/>
        <w:rPr>
          <w:rFonts w:asciiTheme="minorHAnsi" w:hAnsiTheme="minorHAnsi"/>
          <w:b w:val="0"/>
          <w:color w:val="595959" w:themeColor="text1" w:themeTint="A6"/>
          <w:sz w:val="32"/>
          <w:szCs w:val="32"/>
        </w:rPr>
      </w:pP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A focus on having</w:t>
      </w:r>
      <w:r w:rsidRPr="00066C6F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an effect in the world</w:t>
      </w: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, </w:t>
      </w:r>
      <w:r w:rsidRPr="00066C6F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such as making </w:t>
      </w:r>
      <w:r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>your</w:t>
      </w:r>
      <w:r w:rsidRPr="00066C6F">
        <w:rPr>
          <w:rFonts w:asciiTheme="minorHAnsi" w:hAnsiTheme="minorHAnsi"/>
          <w:b w:val="0"/>
          <w:color w:val="595959" w:themeColor="text1" w:themeTint="A6"/>
          <w:sz w:val="32"/>
          <w:szCs w:val="32"/>
        </w:rPr>
        <w:t xml:space="preserve"> products, services, or company look good; helping people understand or do something well; or raising awareness of an issue.</w:t>
      </w:r>
    </w:p>
    <w:p w14:paraId="44572E9A" w14:textId="77777777" w:rsidR="00C7053E" w:rsidRDefault="00C7053E" w:rsidP="00AD287D">
      <w:pPr>
        <w:spacing w:line="288" w:lineRule="auto"/>
      </w:pPr>
    </w:p>
    <w:p w14:paraId="5FA3AFB2" w14:textId="77777777" w:rsidR="00C7053E" w:rsidRDefault="00C7053E" w:rsidP="00AD287D">
      <w:pPr>
        <w:spacing w:line="288" w:lineRule="auto"/>
      </w:pPr>
    </w:p>
    <w:p w14:paraId="25983321" w14:textId="77777777" w:rsidR="00C7053E" w:rsidRDefault="00C7053E" w:rsidP="00AD287D">
      <w:pPr>
        <w:spacing w:line="288" w:lineRule="auto"/>
      </w:pPr>
    </w:p>
    <w:p w14:paraId="5AEE4F4E" w14:textId="77777777" w:rsidR="00C7053E" w:rsidRDefault="00C7053E" w:rsidP="00AD287D">
      <w:pPr>
        <w:spacing w:line="288" w:lineRule="auto"/>
      </w:pPr>
    </w:p>
    <w:p w14:paraId="036546C5" w14:textId="77777777" w:rsidR="00C7053E" w:rsidRDefault="00C7053E" w:rsidP="00AD287D">
      <w:pPr>
        <w:spacing w:line="288" w:lineRule="auto"/>
      </w:pPr>
    </w:p>
    <w:p w14:paraId="5F58A877" w14:textId="77777777" w:rsidR="00C7053E" w:rsidRDefault="00C7053E" w:rsidP="00AD287D">
      <w:pPr>
        <w:spacing w:line="288" w:lineRule="auto"/>
      </w:pPr>
    </w:p>
    <w:p w14:paraId="6743C035" w14:textId="77777777" w:rsidR="00AD287D" w:rsidRDefault="00AD287D" w:rsidP="00AD287D">
      <w:pPr>
        <w:pStyle w:val="Style1"/>
        <w:spacing w:line="288" w:lineRule="auto"/>
      </w:pPr>
    </w:p>
    <w:p w14:paraId="2D31AF6F" w14:textId="77777777" w:rsidR="00B67E70" w:rsidRDefault="00B67E70" w:rsidP="00C123F7">
      <w:pPr>
        <w:pStyle w:val="Style1"/>
        <w:spacing w:line="288" w:lineRule="auto"/>
        <w:outlineLvl w:val="0"/>
      </w:pPr>
      <w:bookmarkStart w:id="6" w:name="_Toc434162256"/>
      <w:r>
        <w:t>About Your Company</w:t>
      </w:r>
      <w:bookmarkEnd w:id="6"/>
    </w:p>
    <w:p w14:paraId="66240AAA" w14:textId="77777777" w:rsidR="00B67E70" w:rsidRPr="002657CA" w:rsidRDefault="00F30772" w:rsidP="00AD287D">
      <w:pPr>
        <w:pStyle w:val="Style1"/>
        <w:spacing w:line="288" w:lineRule="auto"/>
        <w:rPr>
          <w:rFonts w:asciiTheme="minorHAnsi" w:hAnsiTheme="minorHAnsi"/>
          <w:color w:val="595959" w:themeColor="text1" w:themeTint="A6"/>
          <w:sz w:val="32"/>
          <w:szCs w:val="32"/>
        </w:rPr>
      </w:pPr>
      <w:r w:rsidRPr="00F30772">
        <w:rPr>
          <w:rFonts w:asciiTheme="minorHAnsi" w:hAnsiTheme="minorHAnsi"/>
          <w:color w:val="595959" w:themeColor="text1" w:themeTint="A6"/>
          <w:sz w:val="32"/>
          <w:szCs w:val="32"/>
        </w:rPr>
        <w:t>Introduce your company, reinforce your authority on the topic, and share your mission and your unique value proposition. Include contact information and a call to act</w:t>
      </w:r>
      <w:r>
        <w:rPr>
          <w:rFonts w:asciiTheme="minorHAnsi" w:hAnsiTheme="minorHAnsi"/>
          <w:color w:val="595959" w:themeColor="text1" w:themeTint="A6"/>
          <w:sz w:val="32"/>
          <w:szCs w:val="32"/>
        </w:rPr>
        <w:t>ion to learn more.</w:t>
      </w:r>
    </w:p>
    <w:p w14:paraId="0FBA17B1" w14:textId="77777777" w:rsidR="00FD221C" w:rsidRDefault="00FD221C" w:rsidP="00AD287D">
      <w:pPr>
        <w:spacing w:line="288" w:lineRule="auto"/>
      </w:pPr>
    </w:p>
    <w:p w14:paraId="712BA568" w14:textId="77777777" w:rsidR="00FD221C" w:rsidRDefault="00FD221C" w:rsidP="00AD287D">
      <w:pPr>
        <w:spacing w:line="288" w:lineRule="auto"/>
      </w:pPr>
    </w:p>
    <w:p w14:paraId="32758B41" w14:textId="77777777" w:rsidR="00FD221C" w:rsidRDefault="00FD221C" w:rsidP="00AD287D">
      <w:pPr>
        <w:spacing w:line="288" w:lineRule="auto"/>
      </w:pPr>
    </w:p>
    <w:p w14:paraId="626C1BD8" w14:textId="77777777" w:rsidR="00BF5FBE" w:rsidRDefault="00BF5FBE" w:rsidP="00BF5FBE">
      <w:pPr>
        <w:spacing w:line="288" w:lineRule="auto"/>
        <w:jc w:val="center"/>
        <w:sectPr w:rsidR="00BF5FBE" w:rsidSect="00BF5FBE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68752880" w14:textId="77777777" w:rsidR="00BF5FBE" w:rsidRDefault="00BF5FBE" w:rsidP="00BF5FBE">
      <w:pPr>
        <w:pStyle w:val="Style1"/>
        <w:spacing w:line="288" w:lineRule="auto"/>
      </w:pPr>
    </w:p>
    <w:p w14:paraId="719F9A14" w14:textId="77777777" w:rsidR="008361BC" w:rsidRDefault="00071E1F" w:rsidP="00AD287D">
      <w:pPr>
        <w:pStyle w:val="Style1"/>
        <w:spacing w:line="288" w:lineRule="auto"/>
      </w:pPr>
      <w:r>
        <w:t>Rawson Internet Marketing</w:t>
      </w:r>
    </w:p>
    <w:p w14:paraId="12E6DA78" w14:textId="77777777" w:rsidR="00AD287D" w:rsidRPr="00AD287D" w:rsidRDefault="00AD287D" w:rsidP="00AD287D">
      <w:pPr>
        <w:spacing w:after="240" w:line="288" w:lineRule="auto"/>
        <w:rPr>
          <w:color w:val="595959" w:themeColor="text1" w:themeTint="A6"/>
          <w:sz w:val="32"/>
          <w:szCs w:val="32"/>
        </w:rPr>
      </w:pPr>
      <w:r w:rsidRPr="000879EF">
        <w:rPr>
          <w:color w:val="595959" w:themeColor="text1" w:themeTint="A6"/>
          <w:sz w:val="32"/>
          <w:szCs w:val="32"/>
        </w:rPr>
        <w:t>At Rawson Internet Marketing,</w:t>
      </w:r>
      <w:r w:rsidRPr="00AD287D">
        <w:rPr>
          <w:color w:val="595959" w:themeColor="text1" w:themeTint="A6"/>
          <w:sz w:val="32"/>
          <w:szCs w:val="32"/>
        </w:rPr>
        <w:t xml:space="preserve"> our aim is to help you </w:t>
      </w:r>
      <w:r>
        <w:rPr>
          <w:color w:val="595959" w:themeColor="text1" w:themeTint="A6"/>
          <w:sz w:val="32"/>
          <w:szCs w:val="32"/>
        </w:rPr>
        <w:t xml:space="preserve">strengthen your </w:t>
      </w:r>
      <w:r w:rsidR="00B750FC">
        <w:rPr>
          <w:color w:val="595959" w:themeColor="text1" w:themeTint="A6"/>
          <w:sz w:val="32"/>
          <w:szCs w:val="32"/>
        </w:rPr>
        <w:t xml:space="preserve">level of engagement and </w:t>
      </w:r>
      <w:r>
        <w:rPr>
          <w:color w:val="595959" w:themeColor="text1" w:themeTint="A6"/>
          <w:sz w:val="32"/>
          <w:szCs w:val="32"/>
        </w:rPr>
        <w:t xml:space="preserve">presence on the Web to </w:t>
      </w:r>
      <w:r w:rsidRPr="00AD287D">
        <w:rPr>
          <w:color w:val="595959" w:themeColor="text1" w:themeTint="A6"/>
          <w:sz w:val="32"/>
          <w:szCs w:val="32"/>
        </w:rPr>
        <w:t>grow your business – whether you want to attract new prospects, expand your social media audience, increase your sales, communicate more effectively with existing clients, or develop</w:t>
      </w:r>
      <w:r>
        <w:rPr>
          <w:color w:val="595959" w:themeColor="text1" w:themeTint="A6"/>
          <w:sz w:val="32"/>
          <w:szCs w:val="32"/>
        </w:rPr>
        <w:t xml:space="preserve"> a professional brand identity.</w:t>
      </w:r>
    </w:p>
    <w:p w14:paraId="3D57E1F8" w14:textId="77777777" w:rsidR="00AD287D" w:rsidRDefault="00AD287D" w:rsidP="00AD287D">
      <w:pPr>
        <w:spacing w:after="240" w:line="288" w:lineRule="auto"/>
        <w:rPr>
          <w:color w:val="595959" w:themeColor="text1" w:themeTint="A6"/>
          <w:sz w:val="32"/>
          <w:szCs w:val="32"/>
        </w:rPr>
      </w:pPr>
      <w:r w:rsidRPr="000879EF">
        <w:rPr>
          <w:color w:val="595959" w:themeColor="text1" w:themeTint="A6"/>
          <w:sz w:val="32"/>
          <w:szCs w:val="32"/>
        </w:rPr>
        <w:t>Our core capabilities</w:t>
      </w:r>
      <w:r w:rsidRPr="00AD287D">
        <w:rPr>
          <w:color w:val="595959" w:themeColor="text1" w:themeTint="A6"/>
          <w:sz w:val="32"/>
          <w:szCs w:val="32"/>
        </w:rPr>
        <w:t xml:space="preserve"> include Online Marketing, SEO, SEM, PPC, Email Marketing, Social Media Account Management, Business Reputation Management</w:t>
      </w:r>
      <w:r>
        <w:rPr>
          <w:color w:val="595959" w:themeColor="text1" w:themeTint="A6"/>
          <w:sz w:val="32"/>
          <w:szCs w:val="32"/>
        </w:rPr>
        <w:t xml:space="preserve"> and </w:t>
      </w:r>
      <w:hyperlink r:id="rId11" w:history="1">
        <w:r w:rsidRPr="00B07D2A">
          <w:rPr>
            <w:rStyle w:val="Hyperlink"/>
            <w:sz w:val="32"/>
            <w:szCs w:val="32"/>
          </w:rPr>
          <w:t>More</w:t>
        </w:r>
      </w:hyperlink>
      <w:r>
        <w:rPr>
          <w:color w:val="595959" w:themeColor="text1" w:themeTint="A6"/>
          <w:sz w:val="32"/>
          <w:szCs w:val="32"/>
        </w:rPr>
        <w:t>.</w:t>
      </w:r>
    </w:p>
    <w:p w14:paraId="6F84BFA8" w14:textId="77777777" w:rsidR="00F16384" w:rsidRPr="00674A5A" w:rsidRDefault="00F16384" w:rsidP="00AD287D">
      <w:pPr>
        <w:spacing w:after="240" w:line="288" w:lineRule="auto"/>
        <w:rPr>
          <w:b/>
          <w:color w:val="595959" w:themeColor="text1" w:themeTint="A6"/>
          <w:sz w:val="32"/>
          <w:szCs w:val="32"/>
        </w:rPr>
      </w:pPr>
      <w:r w:rsidRPr="00674A5A">
        <w:rPr>
          <w:b/>
          <w:color w:val="595959" w:themeColor="text1" w:themeTint="A6"/>
          <w:sz w:val="32"/>
          <w:szCs w:val="32"/>
        </w:rPr>
        <w:t>Contact us for more information:</w:t>
      </w:r>
    </w:p>
    <w:p w14:paraId="52B984B2" w14:textId="77777777" w:rsidR="000251A4" w:rsidRDefault="00202BD3" w:rsidP="00F16384">
      <w:pPr>
        <w:spacing w:after="0" w:line="288" w:lineRule="auto"/>
        <w:rPr>
          <w:color w:val="595959" w:themeColor="text1" w:themeTint="A6"/>
          <w:sz w:val="32"/>
          <w:szCs w:val="32"/>
        </w:rPr>
      </w:pPr>
      <w:hyperlink r:id="rId12" w:history="1">
        <w:r w:rsidR="000251A4" w:rsidRPr="00311A9C">
          <w:rPr>
            <w:rStyle w:val="Hyperlink"/>
            <w:sz w:val="32"/>
            <w:szCs w:val="32"/>
          </w:rPr>
          <w:t>https://rawsoninternetmarketing.com/contact-rim</w:t>
        </w:r>
      </w:hyperlink>
      <w:r w:rsidR="000251A4">
        <w:rPr>
          <w:color w:val="595959" w:themeColor="text1" w:themeTint="A6"/>
          <w:sz w:val="32"/>
          <w:szCs w:val="32"/>
        </w:rPr>
        <w:t xml:space="preserve"> </w:t>
      </w:r>
    </w:p>
    <w:p w14:paraId="32247376" w14:textId="77777777" w:rsidR="00F16384" w:rsidRDefault="00202BD3" w:rsidP="00F16384">
      <w:pPr>
        <w:spacing w:after="0" w:line="288" w:lineRule="auto"/>
        <w:rPr>
          <w:color w:val="595959" w:themeColor="text1" w:themeTint="A6"/>
          <w:sz w:val="32"/>
          <w:szCs w:val="32"/>
        </w:rPr>
      </w:pPr>
      <w:hyperlink r:id="rId13" w:history="1">
        <w:r w:rsidR="00F16384" w:rsidRPr="00311A9C">
          <w:rPr>
            <w:rStyle w:val="Hyperlink"/>
            <w:sz w:val="32"/>
            <w:szCs w:val="32"/>
          </w:rPr>
          <w:t>Richard@RawsonInternetMarketing.com</w:t>
        </w:r>
      </w:hyperlink>
    </w:p>
    <w:p w14:paraId="3B6E44B1" w14:textId="77777777" w:rsidR="00AD287D" w:rsidRDefault="00F16384" w:rsidP="00F16384">
      <w:pPr>
        <w:spacing w:after="0" w:line="288" w:lineRule="auto"/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800-279-0741</w:t>
      </w:r>
    </w:p>
    <w:p w14:paraId="104E1771" w14:textId="77777777" w:rsidR="008E3048" w:rsidRPr="002B1BC3" w:rsidRDefault="008E3048" w:rsidP="00AD287D">
      <w:pPr>
        <w:spacing w:after="240" w:line="288" w:lineRule="auto"/>
      </w:pPr>
    </w:p>
    <w:sectPr w:rsidR="008E3048" w:rsidRPr="002B1BC3" w:rsidSect="00BF5FBE"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56295" w14:textId="77777777" w:rsidR="00202BD3" w:rsidRDefault="00202BD3" w:rsidP="004C2FD6">
      <w:pPr>
        <w:spacing w:after="0" w:line="240" w:lineRule="auto"/>
      </w:pPr>
      <w:r>
        <w:separator/>
      </w:r>
    </w:p>
  </w:endnote>
  <w:endnote w:type="continuationSeparator" w:id="0">
    <w:p w14:paraId="3E2F510E" w14:textId="77777777" w:rsidR="00202BD3" w:rsidRDefault="00202BD3" w:rsidP="004C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B6269D" w14:paraId="32BD8802" w14:textId="77777777" w:rsidTr="00B6269D">
      <w:sdt>
        <w:sdtPr>
          <w:id w:val="341525411"/>
          <w:placeholder>
            <w:docPart w:val="0C0BED7A184D4ABA8856FC0A358EF237"/>
          </w:placeholder>
        </w:sdtPr>
        <w:sdtEndPr/>
        <w:sdtContent>
          <w:tc>
            <w:tcPr>
              <w:tcW w:w="311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FCCBCF1" w14:textId="77777777" w:rsidR="00B6269D" w:rsidRDefault="00AE185F" w:rsidP="00B6269D">
              <w:pPr>
                <w:pStyle w:val="Footer"/>
              </w:pPr>
              <w:r>
                <w:t>[</w:t>
              </w:r>
              <w:r w:rsidR="00B6269D" w:rsidRPr="00AE185F">
                <w:rPr>
                  <w:sz w:val="22"/>
                </w:rPr>
                <w:t>White Paper Title</w:t>
              </w:r>
              <w:r>
                <w:rPr>
                  <w:sz w:val="22"/>
                </w:rPr>
                <w:t>]</w:t>
              </w:r>
            </w:p>
          </w:tc>
        </w:sdtContent>
      </w:sdt>
      <w:sdt>
        <w:sdtPr>
          <w:rPr>
            <w:sz w:val="22"/>
          </w:rPr>
          <w:id w:val="-1186511203"/>
          <w:placeholder>
            <w:docPart w:val="0C0BED7A184D4ABA8856FC0A358EF237"/>
          </w:placeholder>
        </w:sdtPr>
        <w:sdtEndPr/>
        <w:sdtContent>
          <w:tc>
            <w:tcPr>
              <w:tcW w:w="3117" w:type="dxa"/>
              <w:tcBorders>
                <w:top w:val="nil"/>
                <w:left w:val="nil"/>
                <w:bottom w:val="nil"/>
                <w:right w:val="nil"/>
              </w:tcBorders>
            </w:tcPr>
            <w:p w14:paraId="4C795419" w14:textId="77777777" w:rsidR="00B6269D" w:rsidRPr="00AE185F" w:rsidRDefault="00AE185F" w:rsidP="00B6269D">
              <w:pPr>
                <w:pStyle w:val="Footer"/>
                <w:jc w:val="center"/>
                <w:rPr>
                  <w:sz w:val="22"/>
                </w:rPr>
              </w:pPr>
              <w:r w:rsidRPr="00AE185F">
                <w:rPr>
                  <w:sz w:val="22"/>
                </w:rPr>
                <w:t>[</w:t>
              </w:r>
              <w:r w:rsidR="00B6269D" w:rsidRPr="00AE185F">
                <w:rPr>
                  <w:sz w:val="22"/>
                </w:rPr>
                <w:t>www.yourcompany.com</w:t>
              </w:r>
              <w:r w:rsidRPr="00AE185F">
                <w:rPr>
                  <w:sz w:val="22"/>
                </w:rPr>
                <w:t>]</w:t>
              </w:r>
            </w:p>
          </w:tc>
        </w:sdtContent>
      </w:sdt>
      <w:sdt>
        <w:sdtPr>
          <w:id w:val="-315109037"/>
          <w:placeholder>
            <w:docPart w:val="0C0BED7A184D4ABA8856FC0A358EF237"/>
          </w:placeholder>
        </w:sdtPr>
        <w:sdtEndPr/>
        <w:sdtContent>
          <w:tc>
            <w:tcPr>
              <w:tcW w:w="3117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59C2829" w14:textId="77777777" w:rsidR="00B6269D" w:rsidRDefault="002E4681" w:rsidP="00B6269D">
              <w:pPr>
                <w:pStyle w:val="Footer"/>
                <w:jc w:val="right"/>
              </w:pPr>
              <w:r w:rsidRPr="00AE185F">
                <w:rPr>
                  <w:sz w:val="22"/>
                </w:rPr>
                <w:fldChar w:fldCharType="begin"/>
              </w:r>
              <w:r w:rsidR="00B6269D" w:rsidRPr="00AE185F">
                <w:rPr>
                  <w:sz w:val="22"/>
                </w:rPr>
                <w:instrText xml:space="preserve"> PAGE   \* MERGEFORMAT </w:instrText>
              </w:r>
              <w:r w:rsidRPr="00AE185F">
                <w:rPr>
                  <w:sz w:val="22"/>
                </w:rPr>
                <w:fldChar w:fldCharType="separate"/>
              </w:r>
              <w:r w:rsidR="004E1691">
                <w:rPr>
                  <w:noProof/>
                  <w:sz w:val="22"/>
                </w:rPr>
                <w:t>8</w:t>
              </w:r>
              <w:r w:rsidRPr="00AE185F">
                <w:rPr>
                  <w:noProof/>
                  <w:sz w:val="22"/>
                </w:rPr>
                <w:fldChar w:fldCharType="end"/>
              </w:r>
            </w:p>
          </w:tc>
        </w:sdtContent>
      </w:sdt>
    </w:tr>
  </w:tbl>
  <w:p w14:paraId="2C1789C6" w14:textId="77777777" w:rsidR="00B6269D" w:rsidRDefault="00B6269D">
    <w:pPr>
      <w:pStyle w:val="Footer"/>
    </w:pPr>
  </w:p>
  <w:p w14:paraId="1E0D2AA0" w14:textId="77777777" w:rsidR="00B6269D" w:rsidRDefault="00B62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982DE" w14:textId="77777777" w:rsidR="00202BD3" w:rsidRDefault="00202BD3" w:rsidP="004C2FD6">
      <w:pPr>
        <w:spacing w:after="0" w:line="240" w:lineRule="auto"/>
      </w:pPr>
      <w:r>
        <w:separator/>
      </w:r>
    </w:p>
  </w:footnote>
  <w:footnote w:type="continuationSeparator" w:id="0">
    <w:p w14:paraId="4F36D31C" w14:textId="77777777" w:rsidR="00202BD3" w:rsidRDefault="00202BD3" w:rsidP="004C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677229"/>
      <w:picture/>
    </w:sdtPr>
    <w:sdtEndPr/>
    <w:sdtContent>
      <w:p w14:paraId="1E57449F" w14:textId="77777777" w:rsidR="004C2FD6" w:rsidRDefault="00B6269D">
        <w:pPr>
          <w:pStyle w:val="Header"/>
        </w:pPr>
        <w:r>
          <w:rPr>
            <w:noProof/>
          </w:rPr>
          <w:drawing>
            <wp:inline distT="0" distB="0" distL="0" distR="0" wp14:anchorId="7A726338" wp14:editId="1155528F">
              <wp:extent cx="1905000" cy="952500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33F75" w14:textId="77777777" w:rsidR="00BF5FBE" w:rsidRDefault="00BF5FBE">
    <w:pPr>
      <w:pStyle w:val="Header"/>
    </w:pPr>
    <w:r>
      <w:rPr>
        <w:noProof/>
      </w:rPr>
      <w:drawing>
        <wp:inline distT="0" distB="0" distL="0" distR="0" wp14:anchorId="114CEB21" wp14:editId="4EE506C9">
          <wp:extent cx="2150944" cy="887264"/>
          <wp:effectExtent l="19050" t="0" r="0" b="0"/>
          <wp:docPr id="7" name="Picture 6" descr="RIM-google-ap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M-google-app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3867" cy="888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563277" w14:textId="77777777" w:rsidR="00BF5FBE" w:rsidRPr="00BF5FBE" w:rsidRDefault="00BF5FBE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3C4F"/>
    <w:multiLevelType w:val="hybridMultilevel"/>
    <w:tmpl w:val="C74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D27FD"/>
    <w:multiLevelType w:val="hybridMultilevel"/>
    <w:tmpl w:val="AB42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746E6"/>
    <w:multiLevelType w:val="hybridMultilevel"/>
    <w:tmpl w:val="33B8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03C48"/>
    <w:multiLevelType w:val="hybridMultilevel"/>
    <w:tmpl w:val="B42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A8"/>
    <w:rsid w:val="000027A8"/>
    <w:rsid w:val="000251A4"/>
    <w:rsid w:val="000500DF"/>
    <w:rsid w:val="00050C4F"/>
    <w:rsid w:val="00066C6F"/>
    <w:rsid w:val="00071E1F"/>
    <w:rsid w:val="000852EC"/>
    <w:rsid w:val="000879EF"/>
    <w:rsid w:val="000F259F"/>
    <w:rsid w:val="000F4F75"/>
    <w:rsid w:val="00110933"/>
    <w:rsid w:val="001138F8"/>
    <w:rsid w:val="00184B3F"/>
    <w:rsid w:val="001A6D6F"/>
    <w:rsid w:val="001C7A52"/>
    <w:rsid w:val="00202BD3"/>
    <w:rsid w:val="002657CA"/>
    <w:rsid w:val="002800E6"/>
    <w:rsid w:val="002B1BC3"/>
    <w:rsid w:val="002E4681"/>
    <w:rsid w:val="003068D1"/>
    <w:rsid w:val="0036039E"/>
    <w:rsid w:val="003716A8"/>
    <w:rsid w:val="003911E6"/>
    <w:rsid w:val="00392CD0"/>
    <w:rsid w:val="003C4A21"/>
    <w:rsid w:val="003D1455"/>
    <w:rsid w:val="003F5926"/>
    <w:rsid w:val="004C2FD6"/>
    <w:rsid w:val="004E1691"/>
    <w:rsid w:val="004E2EFE"/>
    <w:rsid w:val="00506702"/>
    <w:rsid w:val="005537E6"/>
    <w:rsid w:val="005A71EC"/>
    <w:rsid w:val="005B50CA"/>
    <w:rsid w:val="005C7E75"/>
    <w:rsid w:val="00603F10"/>
    <w:rsid w:val="00622F57"/>
    <w:rsid w:val="00642049"/>
    <w:rsid w:val="00643AA8"/>
    <w:rsid w:val="00656054"/>
    <w:rsid w:val="00666518"/>
    <w:rsid w:val="00674A5A"/>
    <w:rsid w:val="006C07C5"/>
    <w:rsid w:val="006D1B02"/>
    <w:rsid w:val="006F294F"/>
    <w:rsid w:val="00743A01"/>
    <w:rsid w:val="007A20DC"/>
    <w:rsid w:val="007D4522"/>
    <w:rsid w:val="008361BC"/>
    <w:rsid w:val="00874E9B"/>
    <w:rsid w:val="008A5CCB"/>
    <w:rsid w:val="008D60F8"/>
    <w:rsid w:val="008E3048"/>
    <w:rsid w:val="009F107A"/>
    <w:rsid w:val="00A1790F"/>
    <w:rsid w:val="00A3762D"/>
    <w:rsid w:val="00A80A73"/>
    <w:rsid w:val="00A82CAF"/>
    <w:rsid w:val="00AC130C"/>
    <w:rsid w:val="00AD287D"/>
    <w:rsid w:val="00AE185F"/>
    <w:rsid w:val="00B05D45"/>
    <w:rsid w:val="00B07D2A"/>
    <w:rsid w:val="00B6269D"/>
    <w:rsid w:val="00B67E70"/>
    <w:rsid w:val="00B750FC"/>
    <w:rsid w:val="00BC37B3"/>
    <w:rsid w:val="00BD1C6B"/>
    <w:rsid w:val="00BF5FBE"/>
    <w:rsid w:val="00C123F7"/>
    <w:rsid w:val="00C33043"/>
    <w:rsid w:val="00C3698E"/>
    <w:rsid w:val="00C6046D"/>
    <w:rsid w:val="00C64101"/>
    <w:rsid w:val="00C7053E"/>
    <w:rsid w:val="00C936FE"/>
    <w:rsid w:val="00CB0EE1"/>
    <w:rsid w:val="00CB19C5"/>
    <w:rsid w:val="00CE16B6"/>
    <w:rsid w:val="00D04240"/>
    <w:rsid w:val="00D60694"/>
    <w:rsid w:val="00DF5E6C"/>
    <w:rsid w:val="00E02C4F"/>
    <w:rsid w:val="00E51753"/>
    <w:rsid w:val="00EB194D"/>
    <w:rsid w:val="00F16384"/>
    <w:rsid w:val="00F23C27"/>
    <w:rsid w:val="00F30772"/>
    <w:rsid w:val="00F81AB6"/>
    <w:rsid w:val="00F96561"/>
    <w:rsid w:val="00F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BBEB"/>
  <w15:docId w15:val="{7AF12E87-470E-4C07-9BD0-FC50D7CD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A0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D6"/>
  </w:style>
  <w:style w:type="paragraph" w:styleId="Footer">
    <w:name w:val="footer"/>
    <w:basedOn w:val="Normal"/>
    <w:link w:val="FooterChar"/>
    <w:uiPriority w:val="99"/>
    <w:unhideWhenUsed/>
    <w:rsid w:val="004C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D6"/>
  </w:style>
  <w:style w:type="character" w:styleId="PlaceholderText">
    <w:name w:val="Placeholder Text"/>
    <w:basedOn w:val="DefaultParagraphFont"/>
    <w:uiPriority w:val="99"/>
    <w:semiHidden/>
    <w:rsid w:val="00B6269D"/>
    <w:rPr>
      <w:color w:val="808080"/>
    </w:rPr>
  </w:style>
  <w:style w:type="table" w:styleId="TableGrid">
    <w:name w:val="Table Grid"/>
    <w:basedOn w:val="TableNormal"/>
    <w:uiPriority w:val="39"/>
    <w:rsid w:val="00B6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link w:val="Style1Char"/>
    <w:qFormat/>
    <w:rsid w:val="00743A01"/>
    <w:rPr>
      <w:rFonts w:asciiTheme="majorHAnsi" w:hAnsiTheme="majorHAnsi"/>
      <w:b/>
      <w:color w:val="30C3C0"/>
      <w:sz w:val="72"/>
      <w:szCs w:val="72"/>
    </w:rPr>
  </w:style>
  <w:style w:type="character" w:customStyle="1" w:styleId="Style1Char">
    <w:name w:val="Style1 Char"/>
    <w:basedOn w:val="DefaultParagraphFont"/>
    <w:link w:val="Style1"/>
    <w:rsid w:val="00743A01"/>
    <w:rPr>
      <w:rFonts w:asciiTheme="majorHAnsi" w:hAnsiTheme="majorHAnsi"/>
      <w:b/>
      <w:color w:val="30C3C0"/>
      <w:sz w:val="72"/>
      <w:szCs w:val="72"/>
    </w:rPr>
  </w:style>
  <w:style w:type="paragraph" w:styleId="ListParagraph">
    <w:name w:val="List Paragraph"/>
    <w:basedOn w:val="Normal"/>
    <w:uiPriority w:val="34"/>
    <w:qFormat/>
    <w:rsid w:val="00F96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0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5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92CD0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A5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ichard@RawsonInternetMarketin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soninternetmarketing.com/contact-r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soninternetmarketing.com/our-servic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%20Rawson\Downloads\757977f7783a175b068214dec0d13bfb15a86f74f2a6ed6347e2ed3b067e69b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0BED7A184D4ABA8856FC0A358EF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00C93-15CF-4AC3-90C0-B4EC29354D11}"/>
      </w:docPartPr>
      <w:docPartBody>
        <w:p w:rsidR="00B74202" w:rsidRDefault="006E0C81">
          <w:pPr>
            <w:pStyle w:val="0C0BED7A184D4ABA8856FC0A358EF237"/>
          </w:pPr>
          <w:r w:rsidRPr="002267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C81"/>
    <w:rsid w:val="00445926"/>
    <w:rsid w:val="006E0C81"/>
    <w:rsid w:val="008D280C"/>
    <w:rsid w:val="00B74202"/>
    <w:rsid w:val="00D3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202"/>
    <w:rPr>
      <w:color w:val="808080"/>
    </w:rPr>
  </w:style>
  <w:style w:type="paragraph" w:customStyle="1" w:styleId="0C0BED7A184D4ABA8856FC0A358EF237">
    <w:name w:val="0C0BED7A184D4ABA8856FC0A358EF237"/>
    <w:rsid w:val="00B74202"/>
  </w:style>
  <w:style w:type="paragraph" w:customStyle="1" w:styleId="5179234C10F24CB3A8F03E84CA5D8E1F">
    <w:name w:val="5179234C10F24CB3A8F03E84CA5D8E1F"/>
    <w:rsid w:val="00B74202"/>
  </w:style>
  <w:style w:type="paragraph" w:customStyle="1" w:styleId="B67864D707854C8EBBB51283481C3667">
    <w:name w:val="B67864D707854C8EBBB51283481C3667"/>
    <w:rsid w:val="00B74202"/>
  </w:style>
  <w:style w:type="paragraph" w:customStyle="1" w:styleId="12A0D104B15F4E4C9A9B9DE5E4BDF9BC">
    <w:name w:val="12A0D104B15F4E4C9A9B9DE5E4BDF9BC"/>
    <w:rsid w:val="00B74202"/>
  </w:style>
  <w:style w:type="paragraph" w:customStyle="1" w:styleId="68197D7992E14B7A8E2E39F5D2A28ACA">
    <w:name w:val="68197D7992E14B7A8E2E39F5D2A28ACA"/>
    <w:rsid w:val="00B74202"/>
  </w:style>
  <w:style w:type="paragraph" w:customStyle="1" w:styleId="700CA39E6D634CB0A60BD8C22C148DD8">
    <w:name w:val="700CA39E6D634CB0A60BD8C22C148DD8"/>
    <w:rsid w:val="00B74202"/>
  </w:style>
  <w:style w:type="paragraph" w:customStyle="1" w:styleId="B87F919335314980830AA9ABE4B59BC9">
    <w:name w:val="B87F919335314980830AA9ABE4B59BC9"/>
    <w:rsid w:val="00B74202"/>
  </w:style>
  <w:style w:type="paragraph" w:customStyle="1" w:styleId="55C3CDCEB2BD49938F4F11A1686C0291">
    <w:name w:val="55C3CDCEB2BD49938F4F11A1686C0291"/>
    <w:rsid w:val="00B74202"/>
  </w:style>
  <w:style w:type="paragraph" w:customStyle="1" w:styleId="16508682672F47CC87DB5230079E191A">
    <w:name w:val="16508682672F47CC87DB5230079E191A"/>
    <w:rsid w:val="00B74202"/>
  </w:style>
  <w:style w:type="paragraph" w:customStyle="1" w:styleId="C3EF7568B4E1425991AD3BCEA6885459">
    <w:name w:val="C3EF7568B4E1425991AD3BCEA6885459"/>
    <w:rsid w:val="00B74202"/>
  </w:style>
  <w:style w:type="paragraph" w:customStyle="1" w:styleId="9918FBCD1F9740F58E72258AE82A3398">
    <w:name w:val="9918FBCD1F9740F58E72258AE82A3398"/>
    <w:rsid w:val="00B74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E74A-2408-4BB1-84F2-C1D39DC4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757977f7783a175b068214dec0d13bfb15a86f74f2a6ed6347e2ed3b067e69b9</Template>
  <TotalTime>0</TotalTime>
  <Pages>9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Founder and CMO</vt:lpstr>
    </vt:vector>
  </TitlesOfParts>
  <Company>Rawson Internet Marketing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Founder and CMO</dc:title>
  <dc:subject>White Paper Template</dc:subject>
  <dc:creator>Richard Rawson</dc:creator>
  <cp:keywords>White Paper</cp:keywords>
  <cp:lastModifiedBy>Ed Quinn</cp:lastModifiedBy>
  <cp:revision>2</cp:revision>
  <dcterms:created xsi:type="dcterms:W3CDTF">2018-12-03T21:53:00Z</dcterms:created>
  <dcterms:modified xsi:type="dcterms:W3CDTF">2018-12-03T21:53:00Z</dcterms:modified>
  <cp:category>Content Marketing Template</cp:category>
</cp:coreProperties>
</file>